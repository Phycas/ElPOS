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587" w:rsidRDefault="00D76587">
      <w:bookmarkStart w:id="0" w:name="_Toc465825889"/>
    </w:p>
    <w:p w:rsidR="00D76587" w:rsidRPr="00751943" w:rsidRDefault="00323BDD" w:rsidP="00323BDD">
      <w:pPr>
        <w:tabs>
          <w:tab w:val="left" w:pos="7967"/>
        </w:tabs>
        <w:jc w:val="left"/>
        <w:rPr>
          <w:b/>
        </w:rPr>
      </w:pPr>
      <w:r>
        <w:rPr>
          <w:b/>
        </w:rPr>
        <w:tab/>
      </w:r>
    </w:p>
    <w:p w:rsidR="00D76587" w:rsidRDefault="00463B81" w:rsidP="00463B81">
      <w:pPr>
        <w:tabs>
          <w:tab w:val="left" w:pos="7649"/>
        </w:tabs>
      </w:pPr>
      <w:r>
        <w:tab/>
      </w:r>
    </w:p>
    <w:p w:rsidR="001D6815" w:rsidRDefault="001D6815">
      <w:pPr>
        <w:jc w:val="left"/>
      </w:pPr>
    </w:p>
    <w:p w:rsidR="001D6815" w:rsidRDefault="001D6815">
      <w:pPr>
        <w:jc w:val="left"/>
      </w:pPr>
    </w:p>
    <w:p w:rsidR="00323BDD" w:rsidRPr="00724601" w:rsidRDefault="00411EEB" w:rsidP="00323BDD">
      <w:pPr>
        <w:jc w:val="left"/>
        <w:rPr>
          <w:rFonts w:eastAsia="Times New Roman"/>
          <w:bCs/>
          <w:caps/>
          <w:color w:val="113E8B"/>
          <w:sz w:val="36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ACFF96" wp14:editId="54D5DDC8">
                <wp:simplePos x="0" y="0"/>
                <wp:positionH relativeFrom="column">
                  <wp:posOffset>2009775</wp:posOffset>
                </wp:positionH>
                <wp:positionV relativeFrom="paragraph">
                  <wp:posOffset>1398270</wp:posOffset>
                </wp:positionV>
                <wp:extent cx="2837180" cy="105664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6A40A6" w:rsidP="00751943">
                            <w:pPr>
                              <w:spacing w:line="440" w:lineRule="exact"/>
                              <w:jc w:val="left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Pro</w:t>
                            </w:r>
                            <w:r w:rsidRPr="006A40A6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ect Charter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ACFF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25pt;margin-top:110.1pt;width:223.4pt;height:83.2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" filled="f" stroked="f">
                <v:textbox style="mso-fit-shape-to-text:t">
                  <w:txbxContent>
                    <w:p w:rsidR="00751943" w:rsidRPr="00724601" w:rsidRDefault="006A40A6" w:rsidP="00751943">
                      <w:pPr>
                        <w:spacing w:line="440" w:lineRule="exact"/>
                        <w:jc w:val="left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Pro</w:t>
                      </w:r>
                      <w:r w:rsidRPr="006A40A6">
                        <w:rPr>
                          <w:b/>
                          <w:color w:val="FFFFFF"/>
                          <w:sz w:val="44"/>
                          <w:szCs w:val="44"/>
                        </w:rPr>
                        <w:t>j</w:t>
                      </w: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ect Charter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AA15A7" wp14:editId="370D72E6">
                <wp:simplePos x="0" y="0"/>
                <wp:positionH relativeFrom="column">
                  <wp:posOffset>2009775</wp:posOffset>
                </wp:positionH>
                <wp:positionV relativeFrom="paragraph">
                  <wp:posOffset>3069590</wp:posOffset>
                </wp:positionV>
                <wp:extent cx="3105785" cy="47244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BA08C1" w:rsidP="00751943">
                            <w:pPr>
                              <w:spacing w:line="400" w:lineRule="exact"/>
                              <w:jc w:val="left"/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NICOLAS PARTARRIEU, </w:t>
                            </w:r>
                            <w:r w:rsidR="00751943" w:rsidRPr="00724601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>TEMUCO,</w:t>
                            </w:r>
                            <w:r w:rsidR="006A40A6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NOVIEMBRE</w:t>
                            </w: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A15A7" id="_x0000_s1027" type="#_x0000_t202" style="position:absolute;margin-left:158.25pt;margin-top:241.7pt;width:244.55pt;height:3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" filled="f" stroked="f">
                <v:textbox style="mso-fit-shape-to-text:t">
                  <w:txbxContent>
                    <w:p w:rsidR="00751943" w:rsidRPr="00724601" w:rsidRDefault="00BA08C1" w:rsidP="00751943">
                      <w:pPr>
                        <w:spacing w:line="400" w:lineRule="exact"/>
                        <w:jc w:val="left"/>
                        <w:rPr>
                          <w:b/>
                          <w:color w:val="113E8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NICOLAS PARTARRIEU, </w:t>
                      </w:r>
                      <w:r w:rsidR="00751943" w:rsidRPr="00724601">
                        <w:rPr>
                          <w:b/>
                          <w:color w:val="113E8B"/>
                          <w:sz w:val="28"/>
                          <w:szCs w:val="28"/>
                        </w:rPr>
                        <w:t>TEMUCO,</w:t>
                      </w:r>
                      <w:r w:rsidR="006A40A6"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NOVIEMBRE</w:t>
                      </w: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2017.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55680" behindDoc="1" locked="0" layoutInCell="1" allowOverlap="1" wp14:anchorId="19FDA31F" wp14:editId="32678D44">
            <wp:simplePos x="0" y="0"/>
            <wp:positionH relativeFrom="column">
              <wp:posOffset>-1093470</wp:posOffset>
            </wp:positionH>
            <wp:positionV relativeFrom="paragraph">
              <wp:posOffset>262255</wp:posOffset>
            </wp:positionV>
            <wp:extent cx="1941195" cy="3273425"/>
            <wp:effectExtent l="0" t="0" r="0" b="317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32C08" w:rsidP="00323BD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F7DAEB" wp14:editId="59965CD6">
                <wp:simplePos x="0" y="0"/>
                <wp:positionH relativeFrom="column">
                  <wp:posOffset>4011782</wp:posOffset>
                </wp:positionH>
                <wp:positionV relativeFrom="paragraph">
                  <wp:posOffset>35088</wp:posOffset>
                </wp:positionV>
                <wp:extent cx="1647825" cy="19989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  <w:t xml:space="preserve">CENTRO DE FORMACIÓN TÉCNICA TEODORO WICKEL KLÜWEN </w:t>
                            </w:r>
                          </w:p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Casa Central: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Arturo Prat 321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Fono: 045 2742400 – Temuco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info@twk.cl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Sede Angol: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Avda. Bernardo O’Higgins 50 – Angol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Tel: 045 2716842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Angol@twk.cl</w:t>
                            </w:r>
                          </w:p>
                          <w:p w:rsidR="00323BDD" w:rsidRPr="00724601" w:rsidRDefault="0034321E" w:rsidP="00332C08">
                            <w:pPr>
                              <w:jc w:val="right"/>
                              <w:rPr>
                                <w:color w:val="BFBFBF"/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323BDD" w:rsidRPr="00724601">
                                <w:rPr>
                                  <w:rStyle w:val="Hipervnculo"/>
                                  <w:b/>
                                  <w:bCs/>
                                  <w:iCs/>
                                  <w:color w:val="BF9800"/>
                                  <w:sz w:val="14"/>
                                  <w:szCs w:val="14"/>
                                </w:rPr>
                                <w:t>WWW.TWK.CL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DAEB" id="_x0000_s1028" type="#_x0000_t202" style="position:absolute;left:0;text-align:left;margin-left:315.9pt;margin-top:2.75pt;width:129.75pt;height:15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" filled="f" stroked="f">
                <v:textbox>
                  <w:txbxContent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</w:pPr>
                      <w:r w:rsidRPr="00724601"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  <w:t xml:space="preserve">CENTRO DE FORMACIÓN TÉCNICA TEODORO WICKEL KLÜWEN </w:t>
                      </w:r>
                    </w:p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</w:pP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Casa Central: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Arturo Prat 321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Fono: 045 2742400 – Temuco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info@twk.cl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Sede Angol: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Avda. Bernardo O’Higgins 50 – Angol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Tel: 045 2716842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Angol@twk.cl</w:t>
                      </w:r>
                    </w:p>
                    <w:p w:rsidR="00323BDD" w:rsidRPr="00724601" w:rsidRDefault="0034321E" w:rsidP="00332C08">
                      <w:pPr>
                        <w:jc w:val="right"/>
                        <w:rPr>
                          <w:color w:val="BFBFBF"/>
                          <w:sz w:val="14"/>
                          <w:szCs w:val="14"/>
                        </w:rPr>
                      </w:pPr>
                      <w:hyperlink r:id="rId10" w:history="1">
                        <w:r w:rsidR="00323BDD" w:rsidRPr="00724601">
                          <w:rPr>
                            <w:rStyle w:val="Hipervnculo"/>
                            <w:b/>
                            <w:bCs/>
                            <w:iCs/>
                            <w:color w:val="BF9800"/>
                            <w:sz w:val="14"/>
                            <w:szCs w:val="14"/>
                          </w:rPr>
                          <w:t>WWW.TWK.CL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32C08" w:rsidRPr="00D36C84" w:rsidRDefault="00332C08" w:rsidP="00D36C84">
      <w:pPr>
        <w:jc w:val="left"/>
      </w:pPr>
    </w:p>
    <w:p w:rsidR="00A06F6C" w:rsidRPr="005F63E3" w:rsidRDefault="00A06F6C" w:rsidP="001E704F">
      <w:pPr>
        <w:pStyle w:val="Ttulo1"/>
      </w:pPr>
    </w:p>
    <w:p w:rsidR="00A06F6C" w:rsidRPr="00A06F6C" w:rsidRDefault="00A06F6C" w:rsidP="00A06F6C"/>
    <w:bookmarkEnd w:id="0"/>
    <w:p w:rsidR="00236335" w:rsidRDefault="006A40A6" w:rsidP="001E704F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lastRenderedPageBreak/>
        <w:t>Problema a solucionar.</w:t>
      </w:r>
    </w:p>
    <w:p w:rsidR="00436DC1" w:rsidRDefault="006A40A6" w:rsidP="005B4385">
      <w:r>
        <w:t>La empresa tiene problemas para administrar su negocio debido a la falta de un sistema que integre sus bodegas, productos, tiendas y personal.</w:t>
      </w:r>
    </w:p>
    <w:p w:rsidR="006A40A6" w:rsidRDefault="006A40A6" w:rsidP="005B4385"/>
    <w:p w:rsidR="006A40A6" w:rsidRDefault="006A40A6" w:rsidP="005B4385"/>
    <w:p w:rsidR="006A40A6" w:rsidRDefault="006A40A6" w:rsidP="006A40A6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t>Descripción de la funcionalidad</w:t>
      </w:r>
      <w:r>
        <w:rPr>
          <w:bCs/>
          <w:i w:val="0"/>
          <w:iCs w:val="0"/>
          <w:color w:val="113E8B"/>
          <w:sz w:val="26"/>
          <w:szCs w:val="26"/>
        </w:rPr>
        <w:t>.</w:t>
      </w:r>
    </w:p>
    <w:p w:rsidR="006A40A6" w:rsidRDefault="009F4C97" w:rsidP="006A40A6">
      <w:r>
        <w:t>La funcionalidad debe contemplar la administración del personal, bodegas (incluyendo espacio y localización), tiendas y productos. Además debe llevar un registro histórico de los cambios en los precios de los productos</w:t>
      </w:r>
      <w:r w:rsidR="00572C36">
        <w:t>, así como avisar deficiencias de stoc</w:t>
      </w:r>
      <w:r w:rsidR="00572C36" w:rsidRPr="00572C36">
        <w:t>k</w:t>
      </w:r>
      <w:r w:rsidR="00572C36">
        <w:t xml:space="preserve"> y espacio</w:t>
      </w:r>
      <w:r>
        <w:t>. También debe poder realizar compras y ventas.</w:t>
      </w:r>
    </w:p>
    <w:p w:rsidR="009F4C97" w:rsidRDefault="009F4C97" w:rsidP="006A40A6"/>
    <w:p w:rsidR="009F4C97" w:rsidRDefault="009F4C97" w:rsidP="009F4C97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t>Características Principales</w:t>
      </w:r>
      <w:r>
        <w:rPr>
          <w:bCs/>
          <w:i w:val="0"/>
          <w:iCs w:val="0"/>
          <w:color w:val="113E8B"/>
          <w:sz w:val="26"/>
          <w:szCs w:val="26"/>
        </w:rPr>
        <w:t>.</w:t>
      </w:r>
    </w:p>
    <w:p w:rsidR="009F4C97" w:rsidRDefault="00572C36" w:rsidP="009F4C97">
      <w:r>
        <w:t>-Rápido</w:t>
      </w:r>
    </w:p>
    <w:p w:rsidR="00572C36" w:rsidRDefault="00572C36" w:rsidP="009F4C97">
      <w:r>
        <w:t>-Fácil de usar</w:t>
      </w:r>
    </w:p>
    <w:p w:rsidR="00572C36" w:rsidRDefault="00572C36" w:rsidP="009F4C97">
      <w:r>
        <w:t>-Cuentas de usuario con permisos limitados</w:t>
      </w:r>
    </w:p>
    <w:p w:rsidR="00572C36" w:rsidRDefault="00572C36" w:rsidP="009F4C97">
      <w:r>
        <w:t>-Aplicación MDI</w:t>
      </w:r>
    </w:p>
    <w:p w:rsidR="009F4C97" w:rsidRDefault="009F4C97" w:rsidP="006A40A6"/>
    <w:p w:rsidR="006A40A6" w:rsidRDefault="006A40A6" w:rsidP="005B4385"/>
    <w:p w:rsidR="009F4C97" w:rsidRDefault="009F4C97" w:rsidP="009F4C97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t>Ob</w:t>
      </w:r>
      <w:r w:rsidRPr="009F4C97">
        <w:rPr>
          <w:bCs/>
          <w:i w:val="0"/>
          <w:iCs w:val="0"/>
          <w:color w:val="113E8B"/>
          <w:sz w:val="26"/>
          <w:szCs w:val="26"/>
        </w:rPr>
        <w:t>j</w:t>
      </w:r>
      <w:r>
        <w:rPr>
          <w:bCs/>
          <w:i w:val="0"/>
          <w:iCs w:val="0"/>
          <w:color w:val="113E8B"/>
          <w:sz w:val="26"/>
          <w:szCs w:val="26"/>
        </w:rPr>
        <w:t>etivos clave</w:t>
      </w:r>
      <w:r>
        <w:rPr>
          <w:bCs/>
          <w:i w:val="0"/>
          <w:iCs w:val="0"/>
          <w:color w:val="113E8B"/>
          <w:sz w:val="26"/>
          <w:szCs w:val="26"/>
        </w:rPr>
        <w:t>.</w:t>
      </w:r>
    </w:p>
    <w:p w:rsidR="009F4C97" w:rsidRDefault="00572C36" w:rsidP="009F4C97">
      <w:r>
        <w:t>Generar una aplicación POS para administrar bodegas, tiendas, productos y personal de la empresa que demás permita monitorear precios y ventas de productos a través del tiempo. Así como dar avisos por falta de espacio o stoc</w:t>
      </w:r>
      <w:r w:rsidRPr="00572C36">
        <w:t>k</w:t>
      </w:r>
      <w:r>
        <w:t>.</w:t>
      </w:r>
      <w:bookmarkStart w:id="1" w:name="_GoBack"/>
      <w:bookmarkEnd w:id="1"/>
    </w:p>
    <w:sectPr w:rsidR="009F4C97" w:rsidSect="00323BD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985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21E" w:rsidRDefault="0034321E" w:rsidP="00F07D55">
      <w:pPr>
        <w:spacing w:after="0" w:line="240" w:lineRule="auto"/>
      </w:pPr>
      <w:r>
        <w:separator/>
      </w:r>
    </w:p>
  </w:endnote>
  <w:endnote w:type="continuationSeparator" w:id="0">
    <w:p w:rsidR="0034321E" w:rsidRDefault="0034321E" w:rsidP="00F0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55" w:rsidRDefault="00411EEB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EE18E92" wp14:editId="4E27415E">
              <wp:simplePos x="0" y="0"/>
              <wp:positionH relativeFrom="column">
                <wp:posOffset>849630</wp:posOffset>
              </wp:positionH>
              <wp:positionV relativeFrom="paragraph">
                <wp:posOffset>-890270</wp:posOffset>
              </wp:positionV>
              <wp:extent cx="487045" cy="2218055"/>
              <wp:effectExtent l="3175" t="3810" r="0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87045" cy="2218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7D55" w:rsidRPr="001E704F" w:rsidRDefault="001D6815" w:rsidP="001E704F">
                          <w:pPr>
                            <w:pStyle w:val="Pie-Documento"/>
                          </w:pPr>
                          <w:r w:rsidRPr="001E704F">
                            <w:t xml:space="preserve">/ / /   </w:t>
                          </w:r>
                          <w:r w:rsidR="00BA08C1">
                            <w:t>eticaphs.docx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E18E92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66.9pt;margin-top:-70.1pt;width:38.35pt;height:174.65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" stroked="f">
              <v:textbox>
                <w:txbxContent>
                  <w:p w:rsidR="00F07D55" w:rsidRPr="001E704F" w:rsidRDefault="001D6815" w:rsidP="001E704F">
                    <w:pPr>
                      <w:pStyle w:val="Pie-Documento"/>
                    </w:pPr>
                    <w:r w:rsidRPr="001E704F">
                      <w:t xml:space="preserve">/ / /   </w:t>
                    </w:r>
                    <w:r w:rsidR="00BA08C1">
                      <w:t>eticaphs.docx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5303942E" wp14:editId="4B588B2B">
          <wp:simplePos x="0" y="0"/>
          <wp:positionH relativeFrom="column">
            <wp:posOffset>6211570</wp:posOffset>
          </wp:positionH>
          <wp:positionV relativeFrom="paragraph">
            <wp:posOffset>-302895</wp:posOffset>
          </wp:positionV>
          <wp:extent cx="483870" cy="920115"/>
          <wp:effectExtent l="0" t="0" r="0" b="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DFBE06" wp14:editId="0889B803">
              <wp:simplePos x="0" y="0"/>
              <wp:positionH relativeFrom="column">
                <wp:posOffset>3502660</wp:posOffset>
              </wp:positionH>
              <wp:positionV relativeFrom="paragraph">
                <wp:posOffset>31115</wp:posOffset>
              </wp:positionV>
              <wp:extent cx="2190750" cy="347980"/>
              <wp:effectExtent l="0" t="0" r="0" b="508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C38" w:rsidRPr="001E704F" w:rsidRDefault="007F7C38" w:rsidP="001E704F">
                          <w:pPr>
                            <w:pStyle w:val="Pie-Documento"/>
                            <w:rPr>
                              <w:lang w:val="en-US"/>
                            </w:rPr>
                          </w:pPr>
                          <w:r w:rsidRPr="001E704F">
                            <w:rPr>
                              <w:lang w:val="en-US"/>
                            </w:rPr>
                            <w:t>CFT TEODORO WICKEL KLÜWEN</w:t>
                          </w:r>
                          <w:r w:rsidR="00EC2849" w:rsidRPr="001E704F">
                            <w:rPr>
                              <w:lang w:val="en-US"/>
                            </w:rPr>
                            <w:t xml:space="preserve"> /</w:t>
                          </w:r>
                          <w:r w:rsidRPr="001E704F">
                            <w:rPr>
                              <w:lang w:val="en-US"/>
                            </w:rPr>
                            <w:t xml:space="preserve"> 2016 / </w:t>
                          </w:r>
                          <w:hyperlink r:id="rId2" w:history="1">
                            <w:r w:rsidRPr="00F438F4">
                              <w:rPr>
                                <w:rStyle w:val="Hipervnculo"/>
                                <w:color w:val="A1A1A1"/>
                                <w:sz w:val="12"/>
                                <w:szCs w:val="14"/>
                                <w:lang w:val="en-US"/>
                              </w:rPr>
                              <w:t>TWK.CL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EDFBE06" id="_x0000_s1031" type="#_x0000_t202" style="position:absolute;left:0;text-align:left;margin-left:275.8pt;margin-top:2.45pt;width:172.5pt;height:27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" filled="f" stroked="f">
              <v:textbox style="mso-fit-shape-to-text:t">
                <w:txbxContent>
                  <w:p w:rsidR="007F7C38" w:rsidRPr="001E704F" w:rsidRDefault="007F7C38" w:rsidP="001E704F">
                    <w:pPr>
                      <w:pStyle w:val="Pie-Documento"/>
                      <w:rPr>
                        <w:lang w:val="en-US"/>
                      </w:rPr>
                    </w:pPr>
                    <w:r w:rsidRPr="001E704F">
                      <w:rPr>
                        <w:lang w:val="en-US"/>
                      </w:rPr>
                      <w:t>CFT TEODORO WICKEL KLÜWEN</w:t>
                    </w:r>
                    <w:r w:rsidR="00EC2849" w:rsidRPr="001E704F">
                      <w:rPr>
                        <w:lang w:val="en-US"/>
                      </w:rPr>
                      <w:t xml:space="preserve"> /</w:t>
                    </w:r>
                    <w:r w:rsidRPr="001E704F">
                      <w:rPr>
                        <w:lang w:val="en-US"/>
                      </w:rPr>
                      <w:t xml:space="preserve"> 2016 / </w:t>
                    </w:r>
                    <w:hyperlink r:id="rId3" w:history="1">
                      <w:r w:rsidRPr="00F438F4">
                        <w:rPr>
                          <w:rStyle w:val="Hipervnculo"/>
                          <w:color w:val="A1A1A1"/>
                          <w:sz w:val="12"/>
                          <w:szCs w:val="14"/>
                          <w:lang w:val="en-US"/>
                        </w:rPr>
                        <w:t>TWK.CL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43" w:rsidRDefault="00F64CE6">
    <w:pPr>
      <w:pStyle w:val="Piedepgina"/>
    </w:pPr>
    <w:r w:rsidRPr="00724601">
      <w:rPr>
        <w:noProof/>
        <w:color w:val="FFFFFF"/>
        <w:lang w:eastAsia="es-CL"/>
      </w:rPr>
      <w:t xml:space="preserve"> </w:t>
    </w:r>
    <w:r w:rsidR="00BA08C1">
      <w:rPr>
        <w:noProof/>
        <w:color w:val="FFFFFF"/>
        <w:lang w:eastAsia="es-CL"/>
      </w:rPr>
      <w:t>Nicolás Partarrieu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21E" w:rsidRDefault="0034321E" w:rsidP="00F07D55">
      <w:pPr>
        <w:spacing w:after="0" w:line="240" w:lineRule="auto"/>
      </w:pPr>
      <w:r>
        <w:separator/>
      </w:r>
    </w:p>
  </w:footnote>
  <w:footnote w:type="continuationSeparator" w:id="0">
    <w:p w:rsidR="0034321E" w:rsidRDefault="0034321E" w:rsidP="00F0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849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DD7FF5B" wp14:editId="626C4AC1">
              <wp:simplePos x="0" y="0"/>
              <wp:positionH relativeFrom="column">
                <wp:posOffset>5984875</wp:posOffset>
              </wp:positionH>
              <wp:positionV relativeFrom="paragraph">
                <wp:posOffset>4445000</wp:posOffset>
              </wp:positionV>
              <wp:extent cx="795655" cy="296545"/>
              <wp:effectExtent l="0" t="0" r="4445" b="8255"/>
              <wp:wrapNone/>
              <wp:docPr id="7" name="4 Rectángulo redondead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5655" cy="296545"/>
                      </a:xfrm>
                      <a:prstGeom prst="roundRect">
                        <a:avLst/>
                      </a:prstGeom>
                      <a:solidFill>
                        <a:srgbClr val="FFCC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FEDDA00" id="4 Rectángulo redondeado" o:spid="_x0000_s1026" style="position:absolute;margin-left:471.25pt;margin-top:350pt;width:62.65pt;height:2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" fillcolor="#fc0" stroked="f" strokeweight="2pt">
              <v:path arrowok="t"/>
            </v:round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752" behindDoc="1" locked="0" layoutInCell="1" allowOverlap="1" wp14:anchorId="6F7CC253" wp14:editId="2037DFCB">
          <wp:simplePos x="0" y="0"/>
          <wp:positionH relativeFrom="column">
            <wp:posOffset>4952365</wp:posOffset>
          </wp:positionH>
          <wp:positionV relativeFrom="paragraph">
            <wp:posOffset>-123190</wp:posOffset>
          </wp:positionV>
          <wp:extent cx="682625" cy="792480"/>
          <wp:effectExtent l="0" t="0" r="3175" b="762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91291E" wp14:editId="4DE32A7B">
              <wp:simplePos x="0" y="0"/>
              <wp:positionH relativeFrom="column">
                <wp:posOffset>5864860</wp:posOffset>
              </wp:positionH>
              <wp:positionV relativeFrom="paragraph">
                <wp:posOffset>4457700</wp:posOffset>
              </wp:positionV>
              <wp:extent cx="529590" cy="796290"/>
              <wp:effectExtent l="0" t="0" r="0" b="381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2849" w:rsidRPr="00724601" w:rsidRDefault="00EC2849" w:rsidP="00986309">
                          <w:pPr>
                            <w:jc w:val="right"/>
                          </w:pPr>
                          <w:r w:rsidRPr="00724601">
                            <w:fldChar w:fldCharType="begin"/>
                          </w:r>
                          <w:r w:rsidRPr="00724601">
                            <w:instrText xml:space="preserve"> PAGE   \* MERGEFORMAT </w:instrText>
                          </w:r>
                          <w:r w:rsidRPr="00724601">
                            <w:fldChar w:fldCharType="separate"/>
                          </w:r>
                          <w:r w:rsidR="00567B04">
                            <w:rPr>
                              <w:noProof/>
                            </w:rPr>
                            <w:t>1</w:t>
                          </w:r>
                          <w:r w:rsidRPr="0072460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1291E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9" type="#_x0000_t202" style="position:absolute;left:0;text-align:left;margin-left:461.8pt;margin-top:351pt;width:41.7pt;height:6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" filled="f" stroked="f" strokeweight=".5pt">
              <v:path arrowok="t"/>
              <v:textbox>
                <w:txbxContent>
                  <w:p w:rsidR="00EC2849" w:rsidRPr="00724601" w:rsidRDefault="00EC2849" w:rsidP="00986309">
                    <w:pPr>
                      <w:jc w:val="right"/>
                    </w:pPr>
                    <w:r w:rsidRPr="00724601">
                      <w:fldChar w:fldCharType="begin"/>
                    </w:r>
                    <w:r w:rsidRPr="00724601">
                      <w:instrText xml:space="preserve"> PAGE   \* MERGEFORMAT </w:instrText>
                    </w:r>
                    <w:r w:rsidRPr="00724601">
                      <w:fldChar w:fldCharType="separate"/>
                    </w:r>
                    <w:r w:rsidR="00567B04">
                      <w:rPr>
                        <w:noProof/>
                      </w:rPr>
                      <w:t>1</w:t>
                    </w:r>
                    <w:r w:rsidRPr="0072460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15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64F7AD" wp14:editId="0A7E5E40">
              <wp:simplePos x="0" y="0"/>
              <wp:positionH relativeFrom="column">
                <wp:posOffset>-1090930</wp:posOffset>
              </wp:positionH>
              <wp:positionV relativeFrom="margin">
                <wp:align>center</wp:align>
              </wp:positionV>
              <wp:extent cx="1816735" cy="10319385"/>
              <wp:effectExtent l="0" t="0" r="0" b="5715"/>
              <wp:wrapNone/>
              <wp:docPr id="3" name="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6735" cy="103193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9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903D93" id="3 Rectángulo" o:spid="_x0000_s1026" style="position:absolute;margin-left:-85.9pt;margin-top:0;width:143.05pt;height:8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" fillcolor="#f2f2f2" stroked="f" strokeweight="2pt">
              <v:path arrowok="t"/>
              <w10:wrap anchory="margin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CF26BC8" wp14:editId="6B1DA9C6">
              <wp:simplePos x="0" y="0"/>
              <wp:positionH relativeFrom="column">
                <wp:posOffset>-1448435</wp:posOffset>
              </wp:positionH>
              <wp:positionV relativeFrom="paragraph">
                <wp:posOffset>3098165</wp:posOffset>
              </wp:positionV>
              <wp:extent cx="7056120" cy="2414905"/>
              <wp:effectExtent l="0" t="0" r="0" b="4445"/>
              <wp:wrapNone/>
              <wp:docPr id="9" name="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56120" cy="2414905"/>
                      </a:xfrm>
                      <a:prstGeom prst="rect">
                        <a:avLst/>
                      </a:prstGeom>
                      <a:solidFill>
                        <a:srgbClr val="113E8B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A7BF41" id="9 Rectángulo" o:spid="_x0000_s1026" style="position:absolute;margin-left:-114.05pt;margin-top:243.95pt;width:555.6pt;height:19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" fillcolor="#113e8b" stroked="f" strokeweight="2pt">
              <v:path arrowok="t"/>
            </v: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1824" behindDoc="1" locked="0" layoutInCell="1" allowOverlap="1" wp14:anchorId="6C071420" wp14:editId="669C11EC">
          <wp:simplePos x="0" y="0"/>
          <wp:positionH relativeFrom="margin">
            <wp:align>center</wp:align>
          </wp:positionH>
          <wp:positionV relativeFrom="paragraph">
            <wp:posOffset>832485</wp:posOffset>
          </wp:positionV>
          <wp:extent cx="1364615" cy="1584325"/>
          <wp:effectExtent l="0" t="0" r="6985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EB"/>
    <w:rsid w:val="00030F19"/>
    <w:rsid w:val="000426FF"/>
    <w:rsid w:val="001B53D1"/>
    <w:rsid w:val="001D6815"/>
    <w:rsid w:val="001E704F"/>
    <w:rsid w:val="00236335"/>
    <w:rsid w:val="00241E85"/>
    <w:rsid w:val="002C1C25"/>
    <w:rsid w:val="002C406C"/>
    <w:rsid w:val="00323BDD"/>
    <w:rsid w:val="00332C08"/>
    <w:rsid w:val="0034321E"/>
    <w:rsid w:val="00383EC9"/>
    <w:rsid w:val="004062A1"/>
    <w:rsid w:val="00411EEB"/>
    <w:rsid w:val="00420DB1"/>
    <w:rsid w:val="00422790"/>
    <w:rsid w:val="00436DC1"/>
    <w:rsid w:val="00463B81"/>
    <w:rsid w:val="00494614"/>
    <w:rsid w:val="004C7969"/>
    <w:rsid w:val="00567B04"/>
    <w:rsid w:val="00572C36"/>
    <w:rsid w:val="005B4002"/>
    <w:rsid w:val="005B4385"/>
    <w:rsid w:val="005D5D53"/>
    <w:rsid w:val="005F63E3"/>
    <w:rsid w:val="006A40A6"/>
    <w:rsid w:val="006B2CB8"/>
    <w:rsid w:val="00724601"/>
    <w:rsid w:val="00751943"/>
    <w:rsid w:val="007D3070"/>
    <w:rsid w:val="007F7C38"/>
    <w:rsid w:val="007F7F5D"/>
    <w:rsid w:val="008B1BF2"/>
    <w:rsid w:val="00986309"/>
    <w:rsid w:val="009F4C97"/>
    <w:rsid w:val="00A06F6C"/>
    <w:rsid w:val="00A953F8"/>
    <w:rsid w:val="00AE3E43"/>
    <w:rsid w:val="00AE673B"/>
    <w:rsid w:val="00AF7959"/>
    <w:rsid w:val="00B17134"/>
    <w:rsid w:val="00B611B9"/>
    <w:rsid w:val="00BA08C1"/>
    <w:rsid w:val="00BA3A0E"/>
    <w:rsid w:val="00BD343A"/>
    <w:rsid w:val="00C63F94"/>
    <w:rsid w:val="00CB2EA9"/>
    <w:rsid w:val="00D36C84"/>
    <w:rsid w:val="00D76587"/>
    <w:rsid w:val="00D90A01"/>
    <w:rsid w:val="00DD0217"/>
    <w:rsid w:val="00E04388"/>
    <w:rsid w:val="00EA43BE"/>
    <w:rsid w:val="00EC2689"/>
    <w:rsid w:val="00EC2849"/>
    <w:rsid w:val="00ED21E0"/>
    <w:rsid w:val="00F07D55"/>
    <w:rsid w:val="00F438F4"/>
    <w:rsid w:val="00F6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B3D2A3-FF00-4147-95D5-DE943650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Borders>
        <w:top w:val="single" w:sz="8" w:space="0" w:color="629DD1"/>
        <w:bottom w:val="single" w:sz="8" w:space="0" w:color="629DD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Borders>
        <w:top w:val="single" w:sz="8" w:space="0" w:color="7EB2E6"/>
        <w:bottom w:val="single" w:sz="8" w:space="0" w:color="7EB2E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WK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WK.CL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wk.cl/" TargetMode="External"/><Relationship Id="rId2" Type="http://schemas.openxmlformats.org/officeDocument/2006/relationships/hyperlink" Target="http://www.twk.cl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-mm\WEB+\TWK_CL-2017\DOCS\Formatos\Plantilla-WORD+TWK-201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87134-FD27-4008-AEFD-04C3E7AC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Plantilla-WORD+TWK-2017.dot</Template>
  <TotalTime>34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AUTOEVALUACIÓN INSTITUCIONAL</vt:lpstr>
    </vt:vector>
  </TitlesOfParts>
  <Company/>
  <LinksUpToDate>false</LinksUpToDate>
  <CharactersWithSpaces>904</CharactersWithSpaces>
  <SharedDoc>false</SharedDoc>
  <HLinks>
    <vt:vector size="42" baseType="variant"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_Toc466034063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_Toc466034062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_Toc466034061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_Toc466034060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_Toc466034059</vt:lpwstr>
      </vt:variant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AUTOEVALUACIÓN INSTITUCIONAL</dc:title>
  <dc:creator>usuario</dc:creator>
  <cp:lastModifiedBy>Phycas</cp:lastModifiedBy>
  <cp:revision>5</cp:revision>
  <cp:lastPrinted>2016-11-02T11:35:00Z</cp:lastPrinted>
  <dcterms:created xsi:type="dcterms:W3CDTF">2017-08-25T22:37:00Z</dcterms:created>
  <dcterms:modified xsi:type="dcterms:W3CDTF">2017-11-27T19:07:00Z</dcterms:modified>
</cp:coreProperties>
</file>